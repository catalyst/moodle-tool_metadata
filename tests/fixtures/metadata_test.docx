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200189">
      <w:pPr>
        <w:pStyle w:val="Subtitle"/>
      </w:pPr>
      <w:proofErr w:type="spellStart"/>
      <w:r>
        <w:t>tool_metadata</w:t>
      </w:r>
      <w:proofErr w:type="spellEnd"/>
    </w:p>
    <w:p w:rsidR="00F251B2" w:rsidRDefault="00200189">
      <w:pPr>
        <w:pStyle w:val="Title"/>
      </w:pPr>
      <w:r>
        <w:t>Test Word Document</w:t>
      </w:r>
    </w:p>
    <w:p w:rsidR="00F251B2" w:rsidRDefault="00200189">
      <w:pPr>
        <w:pStyle w:val="Author"/>
      </w:pPr>
      <w:r>
        <w:t>Moodle</w:t>
      </w:r>
    </w:p>
    <w:p w:rsidR="00F251B2" w:rsidRDefault="001D1FD5">
      <w:r>
        <w:rPr>
          <w:noProof/>
          <w:lang w:eastAsia="zh-CN" w:bidi="he-IL"/>
        </w:rPr>
        <w:drawing>
          <wp:inline distT="0" distB="0" distL="0" distR="0">
            <wp:extent cx="5486400" cy="34287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2" w:rsidRDefault="00200189">
      <w:pPr>
        <w:pStyle w:val="Heading1"/>
      </w:pPr>
      <w:r>
        <w:t>Test Metadata</w:t>
      </w:r>
    </w:p>
    <w:p w:rsidR="00F251B2" w:rsidRDefault="00200189" w:rsidP="00441C2C">
      <w:r>
        <w:t xml:space="preserve">This test document </w:t>
      </w:r>
      <w:r w:rsidR="00441C2C">
        <w:t xml:space="preserve">is designed as a fixture including metadata attributes which have been set using Microsoft Word for testing of the </w:t>
      </w:r>
      <w:proofErr w:type="spellStart"/>
      <w:r w:rsidR="00441C2C">
        <w:t>tool_metadata</w:t>
      </w:r>
      <w:proofErr w:type="spellEnd"/>
      <w:r w:rsidR="00441C2C">
        <w:t xml:space="preserve"> plugin and its </w:t>
      </w:r>
      <w:proofErr w:type="spellStart"/>
      <w:r w:rsidR="00441C2C">
        <w:t>subplugins</w:t>
      </w:r>
      <w:proofErr w:type="spellEnd"/>
      <w:r w:rsidR="00441C2C">
        <w:t>.</w:t>
      </w:r>
    </w:p>
    <w:p w:rsidR="00441C2C" w:rsidRDefault="00441C2C" w:rsidP="00441C2C">
      <w:pPr>
        <w:pStyle w:val="Quote"/>
      </w:pPr>
      <w:r w:rsidRPr="00200189">
        <w:t>"Beware of bugs in the above code; I have only proved it correct, not tried it."</w:t>
      </w:r>
      <w:r>
        <w:t xml:space="preserve"> – Donald E. Knuth</w:t>
      </w:r>
    </w:p>
    <w:p w:rsidR="00984453" w:rsidRDefault="00441C2C" w:rsidP="00984453">
      <w:pPr>
        <w:pStyle w:val="Heading2"/>
      </w:pPr>
      <w:r>
        <w:t>Data Values</w:t>
      </w:r>
    </w:p>
    <w:p w:rsidR="00F251B2" w:rsidRDefault="00441C2C">
      <w:r>
        <w:t>The following table contains information on the metadata keys and the values set for this document for use in testing:</w:t>
      </w:r>
    </w:p>
    <w:p w:rsidR="00984453" w:rsidRPr="00984453" w:rsidRDefault="00984453">
      <w:r>
        <w:rPr>
          <w:b/>
          <w:bCs/>
        </w:rPr>
        <w:t xml:space="preserve">Note: </w:t>
      </w:r>
      <w:r>
        <w:t xml:space="preserve">If you change this document at all, all metadata </w:t>
      </w:r>
      <w:r w:rsidR="008B1C16">
        <w:t xml:space="preserve">values which are </w:t>
      </w:r>
      <w:r>
        <w:t>counts may change and effect test data.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89"/>
        <w:gridCol w:w="3080"/>
        <w:gridCol w:w="3060"/>
      </w:tblGrid>
      <w:tr w:rsidR="00F251B2" w:rsidTr="00282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F251B2" w:rsidRDefault="00F251B2"/>
        </w:tc>
        <w:tc>
          <w:tcPr>
            <w:tcW w:w="3080" w:type="dxa"/>
          </w:tcPr>
          <w:p w:rsidR="00F251B2" w:rsidRDefault="00441C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3060" w:type="dxa"/>
          </w:tcPr>
          <w:p w:rsidR="00F251B2" w:rsidRDefault="00441C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7D1E10">
            <w:r>
              <w:t>Title</w:t>
            </w:r>
          </w:p>
        </w:tc>
        <w:tc>
          <w:tcPr>
            <w:tcW w:w="3080" w:type="dxa"/>
          </w:tcPr>
          <w:p w:rsidR="007D1E10" w:rsidRDefault="007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060" w:type="dxa"/>
          </w:tcPr>
          <w:p w:rsidR="007D1E10" w:rsidRDefault="0064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Document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7D1E10">
            <w:r>
              <w:t>Subject</w:t>
            </w:r>
          </w:p>
        </w:tc>
        <w:tc>
          <w:tcPr>
            <w:tcW w:w="3080" w:type="dxa"/>
          </w:tcPr>
          <w:p w:rsidR="007D1E10" w:rsidRDefault="007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  <w:tc>
          <w:tcPr>
            <w:tcW w:w="3060" w:type="dxa"/>
          </w:tcPr>
          <w:p w:rsidR="007D1E10" w:rsidRDefault="00641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tool_</w:t>
            </w:r>
            <w:r w:rsidR="002829B0">
              <w:t>metadata</w:t>
            </w:r>
            <w:proofErr w:type="spellEnd"/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7D1E10">
            <w:r>
              <w:t>Author</w:t>
            </w:r>
          </w:p>
        </w:tc>
        <w:tc>
          <w:tcPr>
            <w:tcW w:w="3080" w:type="dxa"/>
          </w:tcPr>
          <w:p w:rsidR="007D1E10" w:rsidRDefault="007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060" w:type="dxa"/>
          </w:tcPr>
          <w:p w:rsidR="007D1E10" w:rsidRDefault="0028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Moodle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7D1E10">
            <w:r>
              <w:t>Manager</w:t>
            </w:r>
          </w:p>
        </w:tc>
        <w:tc>
          <w:tcPr>
            <w:tcW w:w="3080" w:type="dxa"/>
          </w:tcPr>
          <w:p w:rsidR="007D1E10" w:rsidRDefault="007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3060" w:type="dxa"/>
          </w:tcPr>
          <w:p w:rsidR="007D1E10" w:rsidRDefault="0028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Manager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7D1E10">
            <w:r>
              <w:t>Company</w:t>
            </w:r>
          </w:p>
        </w:tc>
        <w:tc>
          <w:tcPr>
            <w:tcW w:w="3080" w:type="dxa"/>
          </w:tcPr>
          <w:p w:rsidR="007D1E10" w:rsidRDefault="00697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3060" w:type="dxa"/>
          </w:tcPr>
          <w:p w:rsidR="007D1E10" w:rsidRDefault="0028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Company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7D1E10">
            <w:r>
              <w:t>Category</w:t>
            </w:r>
          </w:p>
        </w:tc>
        <w:tc>
          <w:tcPr>
            <w:tcW w:w="3080" w:type="dxa"/>
          </w:tcPr>
          <w:p w:rsidR="007D1E10" w:rsidRDefault="00697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3060" w:type="dxa"/>
          </w:tcPr>
          <w:p w:rsidR="007D1E10" w:rsidRDefault="0028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AB7F02">
            <w:r>
              <w:t>Keywords</w:t>
            </w:r>
          </w:p>
        </w:tc>
        <w:tc>
          <w:tcPr>
            <w:tcW w:w="3080" w:type="dxa"/>
          </w:tcPr>
          <w:p w:rsidR="007D1E10" w:rsidRDefault="00697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Keywords</w:t>
            </w:r>
          </w:p>
        </w:tc>
        <w:tc>
          <w:tcPr>
            <w:tcW w:w="3060" w:type="dxa"/>
          </w:tcPr>
          <w:p w:rsidR="007D1E10" w:rsidRDefault="0028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test, document</w:t>
            </w:r>
          </w:p>
        </w:tc>
      </w:tr>
      <w:tr w:rsidR="007D1E10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7D1E10" w:rsidRDefault="00AB7F02">
            <w:r>
              <w:t>Comments</w:t>
            </w:r>
          </w:p>
        </w:tc>
        <w:tc>
          <w:tcPr>
            <w:tcW w:w="3080" w:type="dxa"/>
          </w:tcPr>
          <w:p w:rsidR="007D1E10" w:rsidRDefault="00697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3060" w:type="dxa"/>
          </w:tcPr>
          <w:p w:rsidR="007D1E10" w:rsidRDefault="00373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Comments</w:t>
            </w:r>
          </w:p>
        </w:tc>
      </w:tr>
      <w:tr w:rsidR="00F251B2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F251B2" w:rsidRDefault="00984453">
            <w:r>
              <w:t>Pages</w:t>
            </w:r>
          </w:p>
        </w:tc>
        <w:tc>
          <w:tcPr>
            <w:tcW w:w="3080" w:type="dxa"/>
          </w:tcPr>
          <w:p w:rsidR="00F251B2" w:rsidRDefault="0098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3060" w:type="dxa"/>
          </w:tcPr>
          <w:p w:rsidR="00F251B2" w:rsidRDefault="0098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1B2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F251B2" w:rsidRDefault="00984453">
            <w:r>
              <w:t>Paragraphs</w:t>
            </w:r>
          </w:p>
        </w:tc>
        <w:tc>
          <w:tcPr>
            <w:tcW w:w="3080" w:type="dxa"/>
          </w:tcPr>
          <w:p w:rsidR="00F251B2" w:rsidRDefault="0098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Paragraphs</w:t>
            </w:r>
          </w:p>
        </w:tc>
        <w:tc>
          <w:tcPr>
            <w:tcW w:w="3060" w:type="dxa"/>
          </w:tcPr>
          <w:p w:rsidR="00F251B2" w:rsidRDefault="00B6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441C2C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441C2C" w:rsidRDefault="00984453">
            <w:r>
              <w:t>Lines</w:t>
            </w:r>
          </w:p>
        </w:tc>
        <w:tc>
          <w:tcPr>
            <w:tcW w:w="3080" w:type="dxa"/>
          </w:tcPr>
          <w:p w:rsidR="00441C2C" w:rsidRDefault="0098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3060" w:type="dxa"/>
          </w:tcPr>
          <w:p w:rsidR="00441C2C" w:rsidRDefault="00B6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  <w:tr w:rsidR="00441C2C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441C2C" w:rsidRDefault="00984453">
            <w:r>
              <w:t>Words</w:t>
            </w:r>
          </w:p>
        </w:tc>
        <w:tc>
          <w:tcPr>
            <w:tcW w:w="3080" w:type="dxa"/>
          </w:tcPr>
          <w:p w:rsidR="00441C2C" w:rsidRDefault="0098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</w:t>
            </w:r>
          </w:p>
        </w:tc>
        <w:tc>
          <w:tcPr>
            <w:tcW w:w="3060" w:type="dxa"/>
          </w:tcPr>
          <w:p w:rsidR="00441C2C" w:rsidRDefault="007B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</w:t>
            </w:r>
          </w:p>
        </w:tc>
      </w:tr>
      <w:tr w:rsidR="00441C2C" w:rsidTr="002829B0">
        <w:trPr>
          <w:cantSplit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441C2C" w:rsidRDefault="00984453">
            <w:r>
              <w:t>Characters</w:t>
            </w:r>
          </w:p>
        </w:tc>
        <w:tc>
          <w:tcPr>
            <w:tcW w:w="3080" w:type="dxa"/>
          </w:tcPr>
          <w:p w:rsidR="00441C2C" w:rsidRDefault="0098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Characters</w:t>
            </w:r>
          </w:p>
        </w:tc>
        <w:tc>
          <w:tcPr>
            <w:tcW w:w="3060" w:type="dxa"/>
          </w:tcPr>
          <w:p w:rsidR="00441C2C" w:rsidRDefault="007B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 w:rsidR="00653ECF">
              <w:t>8</w:t>
            </w:r>
          </w:p>
        </w:tc>
      </w:tr>
      <w:tr w:rsidR="00441C2C" w:rsidTr="002829B0">
        <w:trPr>
          <w:cantSplit/>
          <w:trHeight w:val="340"/>
        </w:trPr>
        <w:tc>
          <w:tcPr>
            <w:tcW w:w="3089" w:type="dxa"/>
          </w:tcPr>
          <w:p w:rsidR="00441C2C" w:rsidRDefault="009844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Characters (with spaces)</w:t>
            </w:r>
          </w:p>
        </w:tc>
        <w:tc>
          <w:tcPr>
            <w:tcW w:w="3080" w:type="dxa"/>
          </w:tcPr>
          <w:p w:rsidR="00441C2C" w:rsidRDefault="00984453">
            <w:r>
              <w:t>Characters (with spaces)</w:t>
            </w:r>
          </w:p>
        </w:tc>
        <w:tc>
          <w:tcPr>
            <w:tcW w:w="3060" w:type="dxa"/>
          </w:tcPr>
          <w:p w:rsidR="00441C2C" w:rsidRDefault="007B0E76">
            <w:r>
              <w:t>90</w:t>
            </w:r>
            <w:r w:rsidR="00653ECF">
              <w:t>4</w:t>
            </w:r>
            <w:bookmarkStart w:id="0" w:name="_GoBack"/>
            <w:bookmarkEnd w:id="0"/>
          </w:p>
        </w:tc>
      </w:tr>
    </w:tbl>
    <w:p w:rsidR="00F251B2" w:rsidRDefault="00F251B2"/>
    <w:sectPr w:rsidR="00F251B2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0C9" w:rsidRDefault="009000C9">
      <w:pPr>
        <w:spacing w:after="0" w:line="240" w:lineRule="auto"/>
      </w:pPr>
      <w:r>
        <w:separator/>
      </w:r>
    </w:p>
    <w:p w:rsidR="009000C9" w:rsidRDefault="009000C9"/>
    <w:p w:rsidR="009000C9" w:rsidRDefault="009000C9"/>
  </w:endnote>
  <w:endnote w:type="continuationSeparator" w:id="0">
    <w:p w:rsidR="009000C9" w:rsidRDefault="009000C9">
      <w:pPr>
        <w:spacing w:after="0" w:line="240" w:lineRule="auto"/>
      </w:pPr>
      <w:r>
        <w:continuationSeparator/>
      </w:r>
    </w:p>
    <w:p w:rsidR="009000C9" w:rsidRDefault="009000C9"/>
    <w:p w:rsidR="009000C9" w:rsidRDefault="00900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0C9" w:rsidRDefault="009000C9">
      <w:pPr>
        <w:spacing w:after="0" w:line="240" w:lineRule="auto"/>
      </w:pPr>
      <w:r>
        <w:separator/>
      </w:r>
    </w:p>
    <w:p w:rsidR="009000C9" w:rsidRDefault="009000C9"/>
    <w:p w:rsidR="009000C9" w:rsidRDefault="009000C9"/>
  </w:footnote>
  <w:footnote w:type="continuationSeparator" w:id="0">
    <w:p w:rsidR="009000C9" w:rsidRDefault="009000C9">
      <w:pPr>
        <w:spacing w:after="0" w:line="240" w:lineRule="auto"/>
      </w:pPr>
      <w:r>
        <w:continuationSeparator/>
      </w:r>
    </w:p>
    <w:p w:rsidR="009000C9" w:rsidRDefault="009000C9"/>
    <w:p w:rsidR="009000C9" w:rsidRDefault="00900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89"/>
    <w:rsid w:val="001D1FD5"/>
    <w:rsid w:val="00200189"/>
    <w:rsid w:val="002829B0"/>
    <w:rsid w:val="00373862"/>
    <w:rsid w:val="00441C2C"/>
    <w:rsid w:val="00641269"/>
    <w:rsid w:val="00653ECF"/>
    <w:rsid w:val="006972D6"/>
    <w:rsid w:val="007B0E76"/>
    <w:rsid w:val="007D1E10"/>
    <w:rsid w:val="008B1C16"/>
    <w:rsid w:val="009000C9"/>
    <w:rsid w:val="00984453"/>
    <w:rsid w:val="009D7B6F"/>
    <w:rsid w:val="00AB7F02"/>
    <w:rsid w:val="00B62913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D3DC4"/>
  <w15:chartTrackingRefBased/>
  <w15:docId w15:val="{8579715F-AC83-0D48-814C-67066C5F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_d/Library/Containers/com.microsoft.Word/Data/Library/Application%20Support/Microsoft/Office/16.0/DTS/en-GB%7b4FDA7644-D353-3A41-A266-09FF0C05E037%7d/%7b0EAAD920-D5BA-7E4C-A359-FF44EDB28E5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757CC-B6B6-604B-9A5F-4D028253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21</TotalTime>
  <Pages>2</Pages>
  <Words>148</Words>
  <Characters>808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Manager>Test Manager</Manager>
  <Company>Test Company</Company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tool_metadata</dc:subject>
  <dc:creator>Moodle</dc:creator>
  <cp:keywords>test</cp:keywords>
  <dc:description>Test Comments</dc:description>
  <cp:lastModifiedBy>Tom Dickman</cp:lastModifiedBy>
  <cp:revision>15</cp:revision>
  <dcterms:created xsi:type="dcterms:W3CDTF">2020-03-02T21:11:00Z</dcterms:created>
  <dcterms:modified xsi:type="dcterms:W3CDTF">2020-03-02T21:34:00Z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